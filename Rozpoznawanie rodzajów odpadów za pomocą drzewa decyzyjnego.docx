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F1" w:rsidRPr="00894BF1" w:rsidRDefault="00894BF1">
      <w:r>
        <w:t>Anna Kopińska</w:t>
      </w:r>
    </w:p>
    <w:p w:rsidR="00822C71" w:rsidRDefault="00822C71">
      <w:pPr>
        <w:rPr>
          <w:b/>
        </w:rPr>
      </w:pPr>
      <w:r w:rsidRPr="00822C71">
        <w:rPr>
          <w:b/>
        </w:rPr>
        <w:t>Rozpoznawanie rodzajów odpadów za pomocą drzewa decyzyjnego</w:t>
      </w:r>
    </w:p>
    <w:p w:rsidR="006B395F" w:rsidRDefault="006B395F">
      <w:pPr>
        <w:rPr>
          <w:b/>
        </w:rPr>
      </w:pPr>
    </w:p>
    <w:p w:rsidR="006B395F" w:rsidRDefault="006B395F">
      <w:pPr>
        <w:rPr>
          <w:b/>
        </w:rPr>
      </w:pPr>
      <w:r>
        <w:rPr>
          <w:b/>
        </w:rPr>
        <w:t xml:space="preserve">Język: </w:t>
      </w:r>
      <w:r>
        <w:t>Python</w:t>
      </w:r>
    </w:p>
    <w:p w:rsidR="006B395F" w:rsidRDefault="00822C71">
      <w:r>
        <w:rPr>
          <w:b/>
        </w:rPr>
        <w:t xml:space="preserve">Biblioteki: </w:t>
      </w:r>
      <w:r w:rsidRPr="00822C71">
        <w:t>PIL</w:t>
      </w:r>
    </w:p>
    <w:p w:rsidR="006B395F" w:rsidRDefault="006B395F">
      <w:r w:rsidRPr="006B395F">
        <w:rPr>
          <w:b/>
        </w:rPr>
        <w:t>Algorytm:</w:t>
      </w:r>
      <w:r>
        <w:t xml:space="preserve"> ID3</w:t>
      </w:r>
    </w:p>
    <w:p w:rsidR="006B395F" w:rsidRDefault="006B395F"/>
    <w:p w:rsidR="006B395F" w:rsidRDefault="006B395F">
      <w:r>
        <w:rPr>
          <w:b/>
        </w:rPr>
        <w:t xml:space="preserve">Zbiór uczący na podstawie: </w:t>
      </w:r>
    </w:p>
    <w:p w:rsidR="006B395F" w:rsidRDefault="006B395F" w:rsidP="006B395F">
      <w:pPr>
        <w:pStyle w:val="ListParagraph"/>
        <w:numPr>
          <w:ilvl w:val="0"/>
          <w:numId w:val="1"/>
        </w:numPr>
      </w:pPr>
      <w:r>
        <w:t>100 zdjęć odpadów plastikowych</w:t>
      </w:r>
    </w:p>
    <w:p w:rsidR="006B395F" w:rsidRDefault="006B395F" w:rsidP="006B395F">
      <w:pPr>
        <w:pStyle w:val="ListParagraph"/>
        <w:numPr>
          <w:ilvl w:val="0"/>
          <w:numId w:val="1"/>
        </w:numPr>
      </w:pPr>
      <w:r>
        <w:t>100 zdjęć odpadów szklanych</w:t>
      </w:r>
    </w:p>
    <w:p w:rsidR="006B395F" w:rsidRDefault="006B395F" w:rsidP="006B395F">
      <w:pPr>
        <w:pStyle w:val="ListParagraph"/>
        <w:numPr>
          <w:ilvl w:val="0"/>
          <w:numId w:val="1"/>
        </w:numPr>
      </w:pPr>
      <w:r>
        <w:t>100 zdjęć odpadów papierowych</w:t>
      </w:r>
    </w:p>
    <w:p w:rsidR="006B395F" w:rsidRDefault="006B395F" w:rsidP="006B395F">
      <w:pPr>
        <w:pStyle w:val="ListParagraph"/>
        <w:numPr>
          <w:ilvl w:val="0"/>
          <w:numId w:val="1"/>
        </w:numPr>
      </w:pPr>
      <w:r>
        <w:t xml:space="preserve">Źródło: </w:t>
      </w:r>
      <w:hyperlink r:id="rId5" w:history="1">
        <w:r w:rsidRPr="00204B8A">
          <w:rPr>
            <w:rStyle w:val="Hyperlink"/>
          </w:rPr>
          <w:t>https://github.com/garythung/trashnet</w:t>
        </w:r>
      </w:hyperlink>
    </w:p>
    <w:p w:rsidR="006B395F" w:rsidRPr="006B395F" w:rsidRDefault="006B395F" w:rsidP="006B395F">
      <w:pPr>
        <w:pStyle w:val="ListParagraph"/>
      </w:pPr>
    </w:p>
    <w:p w:rsidR="006B395F" w:rsidRDefault="006B395F">
      <w:pPr>
        <w:rPr>
          <w:b/>
        </w:rPr>
      </w:pPr>
      <w:r>
        <w:rPr>
          <w:b/>
        </w:rPr>
        <w:t>Atrybuty zbioru uczącego:</w:t>
      </w:r>
    </w:p>
    <w:p w:rsidR="006B395F" w:rsidRPr="006B395F" w:rsidRDefault="006B395F" w:rsidP="006B395F">
      <w:pPr>
        <w:pStyle w:val="ListParagraph"/>
        <w:numPr>
          <w:ilvl w:val="0"/>
          <w:numId w:val="2"/>
        </w:numPr>
        <w:rPr>
          <w:b/>
        </w:rPr>
      </w:pPr>
      <w:r>
        <w:t xml:space="preserve">ilość </w:t>
      </w:r>
      <w:r w:rsidR="003D55C5">
        <w:t xml:space="preserve">określonych </w:t>
      </w:r>
      <w:bookmarkStart w:id="0" w:name="_GoBack"/>
      <w:bookmarkEnd w:id="0"/>
      <w:r>
        <w:t>kolorów</w:t>
      </w:r>
    </w:p>
    <w:p w:rsidR="006B395F" w:rsidRPr="006B395F" w:rsidRDefault="006B395F" w:rsidP="006B395F">
      <w:pPr>
        <w:pStyle w:val="ListParagraph"/>
        <w:numPr>
          <w:ilvl w:val="0"/>
          <w:numId w:val="2"/>
        </w:numPr>
        <w:rPr>
          <w:b/>
        </w:rPr>
      </w:pPr>
      <w:r>
        <w:t>wyniki testów na określone kształty</w:t>
      </w:r>
    </w:p>
    <w:p w:rsidR="006B395F" w:rsidRDefault="006B395F" w:rsidP="006B395F">
      <w:pPr>
        <w:rPr>
          <w:b/>
        </w:rPr>
      </w:pPr>
    </w:p>
    <w:p w:rsidR="006B395F" w:rsidRDefault="006B395F" w:rsidP="006B395F">
      <w:pPr>
        <w:rPr>
          <w:b/>
        </w:rPr>
      </w:pPr>
      <w:r>
        <w:rPr>
          <w:b/>
        </w:rPr>
        <w:t>Decyzje:</w:t>
      </w:r>
    </w:p>
    <w:p w:rsidR="006B395F" w:rsidRDefault="006B395F" w:rsidP="006B395F">
      <w:pPr>
        <w:pStyle w:val="ListParagraph"/>
        <w:numPr>
          <w:ilvl w:val="0"/>
          <w:numId w:val="2"/>
        </w:numPr>
      </w:pPr>
      <w:r w:rsidRPr="006B395F">
        <w:t>plastic</w:t>
      </w:r>
    </w:p>
    <w:p w:rsidR="006B395F" w:rsidRDefault="006B395F" w:rsidP="006B395F">
      <w:pPr>
        <w:pStyle w:val="ListParagraph"/>
        <w:numPr>
          <w:ilvl w:val="0"/>
          <w:numId w:val="2"/>
        </w:numPr>
      </w:pPr>
      <w:r>
        <w:t>glass</w:t>
      </w:r>
    </w:p>
    <w:p w:rsidR="006B395F" w:rsidRPr="006B395F" w:rsidRDefault="006B395F" w:rsidP="006B395F">
      <w:pPr>
        <w:pStyle w:val="ListParagraph"/>
        <w:numPr>
          <w:ilvl w:val="0"/>
          <w:numId w:val="2"/>
        </w:numPr>
      </w:pPr>
      <w:r>
        <w:t>paper</w:t>
      </w:r>
    </w:p>
    <w:p w:rsidR="006B395F" w:rsidRDefault="006B395F">
      <w:pPr>
        <w:rPr>
          <w:b/>
        </w:rPr>
      </w:pPr>
    </w:p>
    <w:p w:rsidR="00822C71" w:rsidRPr="00822C71" w:rsidRDefault="00822C71">
      <w:pPr>
        <w:rPr>
          <w:b/>
        </w:rPr>
      </w:pPr>
      <w:r w:rsidRPr="00822C71">
        <w:rPr>
          <w:b/>
        </w:rPr>
        <w:t>Klasy</w:t>
      </w:r>
      <w:r w:rsidR="00083FE6">
        <w:rPr>
          <w:b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2C71" w:rsidTr="006B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C71" w:rsidRDefault="00822C71">
            <w:r>
              <w:t>GarbageClassifier</w:t>
            </w:r>
          </w:p>
        </w:tc>
        <w:tc>
          <w:tcPr>
            <w:tcW w:w="4531" w:type="dxa"/>
          </w:tcPr>
          <w:p w:rsidR="00822C71" w:rsidRDefault="0082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822C71" w:rsidRPr="006B395F" w:rsidTr="006B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C71" w:rsidRDefault="00083FE6">
            <w:pPr>
              <w:rPr>
                <w:b w:val="0"/>
              </w:rPr>
            </w:pPr>
            <w:r>
              <w:rPr>
                <w:b w:val="0"/>
              </w:rPr>
              <w:t>tree</w:t>
            </w:r>
          </w:p>
          <w:p w:rsidR="00894BF1" w:rsidRDefault="00894BF1">
            <w:pPr>
              <w:rPr>
                <w:b w:val="0"/>
              </w:rPr>
            </w:pPr>
            <w:r>
              <w:rPr>
                <w:b w:val="0"/>
              </w:rPr>
              <w:t>examples[]</w:t>
            </w:r>
          </w:p>
          <w:p w:rsidR="00D038D2" w:rsidRPr="006B395F" w:rsidRDefault="00D038D2">
            <w:pPr>
              <w:rPr>
                <w:b w:val="0"/>
              </w:rPr>
            </w:pPr>
            <w:r>
              <w:rPr>
                <w:b w:val="0"/>
              </w:rPr>
              <w:t>attributes[]</w:t>
            </w:r>
          </w:p>
        </w:tc>
        <w:tc>
          <w:tcPr>
            <w:tcW w:w="4531" w:type="dxa"/>
          </w:tcPr>
          <w:p w:rsidR="00822C71" w:rsidRPr="006B395F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decision</w:t>
            </w:r>
          </w:p>
          <w:p w:rsidR="00822C71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whitePixels…</w:t>
            </w:r>
          </w:p>
          <w:p w:rsidR="00083FE6" w:rsidRPr="006B395F" w:rsidRDefault="0089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bottleShape…</w:t>
            </w:r>
          </w:p>
          <w:p w:rsidR="00822C71" w:rsidRPr="006B395F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colors</w:t>
            </w:r>
          </w:p>
          <w:p w:rsidR="00822C71" w:rsidRPr="006B395F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image</w:t>
            </w:r>
          </w:p>
          <w:p w:rsidR="00822C71" w:rsidRPr="006B395F" w:rsidRDefault="006B3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395F">
              <w:rPr>
                <w:lang w:val="en-US"/>
              </w:rPr>
              <w:t>transformedImage</w:t>
            </w:r>
          </w:p>
        </w:tc>
      </w:tr>
      <w:tr w:rsidR="00822C71" w:rsidTr="006B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22C71" w:rsidRDefault="006B395F">
            <w:pPr>
              <w:rPr>
                <w:b w:val="0"/>
                <w:lang w:val="en-US"/>
              </w:rPr>
            </w:pPr>
            <w:r w:rsidRPr="006B395F">
              <w:rPr>
                <w:b w:val="0"/>
                <w:lang w:val="en-US"/>
              </w:rPr>
              <w:t>buildTree()</w:t>
            </w:r>
          </w:p>
          <w:p w:rsidR="00083FE6" w:rsidRPr="006B395F" w:rsidRDefault="00083FE6" w:rsidP="00894BF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test(</w:t>
            </w:r>
            <w:r w:rsidR="00894BF1">
              <w:rPr>
                <w:b w:val="0"/>
                <w:lang w:val="en-US"/>
              </w:rPr>
              <w:t>example</w:t>
            </w:r>
            <w:r>
              <w:rPr>
                <w:b w:val="0"/>
                <w:lang w:val="en-US"/>
              </w:rPr>
              <w:t>)</w:t>
            </w:r>
          </w:p>
        </w:tc>
        <w:tc>
          <w:tcPr>
            <w:tcW w:w="4531" w:type="dxa"/>
          </w:tcPr>
          <w:p w:rsidR="00822C71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distance()</w:t>
            </w:r>
          </w:p>
          <w:p w:rsidR="00822C71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countPixels()</w:t>
            </w:r>
          </w:p>
          <w:p w:rsidR="00822C71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getNearestColor(pixelColor)</w:t>
            </w:r>
          </w:p>
          <w:p w:rsidR="00822C71" w:rsidRDefault="008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changeImageColors()</w:t>
            </w:r>
          </w:p>
          <w:p w:rsidR="00894BF1" w:rsidRDefault="0089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shapesTest()</w:t>
            </w:r>
          </w:p>
        </w:tc>
      </w:tr>
    </w:tbl>
    <w:p w:rsidR="00083FE6" w:rsidRPr="00822C71" w:rsidRDefault="00083FE6"/>
    <w:sectPr w:rsidR="00083FE6" w:rsidRPr="00822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5F28"/>
    <w:multiLevelType w:val="hybridMultilevel"/>
    <w:tmpl w:val="90C07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42E5"/>
    <w:multiLevelType w:val="hybridMultilevel"/>
    <w:tmpl w:val="C6A89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71"/>
    <w:rsid w:val="00083FE6"/>
    <w:rsid w:val="003D55C5"/>
    <w:rsid w:val="006B395F"/>
    <w:rsid w:val="007E74AD"/>
    <w:rsid w:val="00822C71"/>
    <w:rsid w:val="00894BF1"/>
    <w:rsid w:val="00B06326"/>
    <w:rsid w:val="00B6553B"/>
    <w:rsid w:val="00D0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256CF-2BCF-48E8-81B5-4159C056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39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6B39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6B39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B39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3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rythung/trash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298F7EF0.dotm</Template>
  <TotalTime>26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Kopińska</dc:creator>
  <cp:keywords/>
  <dc:description/>
  <cp:lastModifiedBy>Anna Kopińska</cp:lastModifiedBy>
  <cp:revision>10</cp:revision>
  <dcterms:created xsi:type="dcterms:W3CDTF">2019-01-15T08:09:00Z</dcterms:created>
  <dcterms:modified xsi:type="dcterms:W3CDTF">2019-01-15T08:36:00Z</dcterms:modified>
</cp:coreProperties>
</file>